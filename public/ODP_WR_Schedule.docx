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  <w:tblDescription w:val="Calendar layout table"/>
      </w:tblPr>
      <w:tblGrid>
        <w:gridCol w:w="1008"/>
        <w:gridCol w:w="4608"/>
        <w:gridCol w:w="4608"/>
      </w:tblGrid>
      <w:tr w:rsidR="00DB1FF4" w14:paraId="406E4F91" w14:textId="77777777" w:rsidTr="002258FB">
        <w:tc>
          <w:tcPr>
            <w:tcW w:w="1008" w:type="dxa"/>
          </w:tcPr>
          <w:p w14:paraId="03BEE4C8" w14:textId="6CC88F16" w:rsidR="00DB1FF4" w:rsidRDefault="00DB1FF4">
            <w:pPr>
              <w:rPr>
                <w:noProof/>
              </w:rPr>
            </w:pPr>
          </w:p>
        </w:tc>
        <w:tc>
          <w:tcPr>
            <w:tcW w:w="9216" w:type="dxa"/>
            <w:gridSpan w:val="2"/>
          </w:tcPr>
          <w:p w14:paraId="58582189" w14:textId="1B7739F6" w:rsidR="00DB1FF4" w:rsidRDefault="00DB1FF4" w:rsidP="004E6677">
            <w:pPr>
              <w:pStyle w:val="Title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472E60D" wp14:editId="785D8024">
                  <wp:simplePos x="0" y="0"/>
                  <wp:positionH relativeFrom="column">
                    <wp:posOffset>4815840</wp:posOffset>
                  </wp:positionH>
                  <wp:positionV relativeFrom="paragraph">
                    <wp:posOffset>-3175</wp:posOffset>
                  </wp:positionV>
                  <wp:extent cx="847725" cy="111188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111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6076174" wp14:editId="02CDD835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112395</wp:posOffset>
                  </wp:positionV>
                  <wp:extent cx="790575" cy="9158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1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ODP West Region, </w:t>
            </w:r>
          </w:p>
          <w:p w14:paraId="29883542" w14:textId="59151034" w:rsidR="00DB1FF4" w:rsidRDefault="00DB1FF4" w:rsidP="004E6677">
            <w:pPr>
              <w:pStyle w:val="Title"/>
              <w:jc w:val="center"/>
            </w:pPr>
            <w:r>
              <w:t>Guadalajara Trip Itinerary</w:t>
            </w:r>
          </w:p>
          <w:p w14:paraId="48DF7A94" w14:textId="2784BE36" w:rsidR="00DB1FF4" w:rsidRDefault="00DB1FF4" w:rsidP="00DB1FF4">
            <w:pPr>
              <w:pStyle w:val="Heading1"/>
              <w:jc w:val="center"/>
            </w:pPr>
            <w:r>
              <w:t xml:space="preserve">Dates: </w:t>
            </w:r>
            <w:r w:rsidRPr="00CC4B69">
              <w:rPr>
                <w:b/>
                <w:color w:val="36AFCE" w:themeColor="accent1"/>
              </w:rPr>
              <w:t>03/04/19- 03/10/19</w:t>
            </w:r>
          </w:p>
        </w:tc>
      </w:tr>
      <w:tr w:rsidR="006666A9" w:rsidRPr="00CC4B69" w14:paraId="06EFD86E" w14:textId="77777777" w:rsidTr="00F7004A">
        <w:tc>
          <w:tcPr>
            <w:tcW w:w="1008" w:type="dxa"/>
          </w:tcPr>
          <w:p w14:paraId="62EF324F" w14:textId="77777777" w:rsidR="006666A9" w:rsidRDefault="006666A9">
            <w:pPr>
              <w:rPr>
                <w:noProof/>
              </w:rPr>
            </w:pPr>
          </w:p>
        </w:tc>
        <w:tc>
          <w:tcPr>
            <w:tcW w:w="9216" w:type="dxa"/>
            <w:gridSpan w:val="2"/>
          </w:tcPr>
          <w:p w14:paraId="7D9CB820" w14:textId="23B6CF99" w:rsidR="00DB1FF4" w:rsidRDefault="006666A9" w:rsidP="00DB1FF4">
            <w:pPr>
              <w:pStyle w:val="Title"/>
              <w:jc w:val="center"/>
              <w:rPr>
                <w:lang w:val="es-US"/>
              </w:rPr>
            </w:pPr>
            <w:r w:rsidRPr="00CC4B69">
              <w:rPr>
                <w:lang w:val="es-US"/>
              </w:rPr>
              <w:t>Hotel:</w:t>
            </w:r>
          </w:p>
          <w:p w14:paraId="49C184E8" w14:textId="11E79DC8" w:rsidR="006666A9" w:rsidRDefault="006666A9" w:rsidP="00DB1FF4">
            <w:pPr>
              <w:pStyle w:val="Title"/>
              <w:numPr>
                <w:ilvl w:val="0"/>
                <w:numId w:val="12"/>
              </w:numPr>
              <w:rPr>
                <w:b w:val="0"/>
                <w:color w:val="000000" w:themeColor="text1"/>
                <w:sz w:val="24"/>
                <w:lang w:val="es-US"/>
              </w:rPr>
            </w:pPr>
            <w:r w:rsidRPr="00CC4B69">
              <w:rPr>
                <w:b w:val="0"/>
                <w:color w:val="000000" w:themeColor="text1"/>
                <w:sz w:val="24"/>
                <w:lang w:val="es-US"/>
              </w:rPr>
              <w:t>Mesón Ejecutivo, Avenida México 2747, Vallarta Norte. Guadalajara, Jalisco 44690</w:t>
            </w:r>
          </w:p>
          <w:p w14:paraId="2A5F96D8" w14:textId="3746D302" w:rsidR="00DB1FF4" w:rsidRPr="00DB1FF4" w:rsidRDefault="00DB1FF4" w:rsidP="00DB1FF4">
            <w:pPr>
              <w:pStyle w:val="Title"/>
              <w:jc w:val="center"/>
              <w:rPr>
                <w:lang w:val="es-US"/>
              </w:rPr>
            </w:pPr>
            <w:r w:rsidRPr="00DB1FF4">
              <w:rPr>
                <w:lang w:val="es-US"/>
              </w:rPr>
              <w:t xml:space="preserve">Field </w:t>
            </w:r>
            <w:proofErr w:type="spellStart"/>
            <w:r w:rsidRPr="00DB1FF4">
              <w:rPr>
                <w:lang w:val="es-US"/>
              </w:rPr>
              <w:t>complex</w:t>
            </w:r>
            <w:proofErr w:type="spellEnd"/>
            <w:r w:rsidRPr="00DB1FF4">
              <w:rPr>
                <w:lang w:val="es-US"/>
              </w:rPr>
              <w:t xml:space="preserve"> </w:t>
            </w:r>
            <w:proofErr w:type="spellStart"/>
            <w:r w:rsidRPr="00DB1FF4">
              <w:rPr>
                <w:lang w:val="es-US"/>
              </w:rPr>
              <w:t>for</w:t>
            </w:r>
            <w:proofErr w:type="spellEnd"/>
            <w:r w:rsidRPr="00DB1FF4">
              <w:rPr>
                <w:lang w:val="es-US"/>
              </w:rPr>
              <w:t xml:space="preserve"> training and </w:t>
            </w:r>
            <w:proofErr w:type="spellStart"/>
            <w:r w:rsidRPr="00DB1FF4">
              <w:rPr>
                <w:lang w:val="es-US"/>
              </w:rPr>
              <w:t>games</w:t>
            </w:r>
            <w:proofErr w:type="spellEnd"/>
            <w:r w:rsidRPr="00DB1FF4">
              <w:rPr>
                <w:lang w:val="es-US"/>
              </w:rPr>
              <w:t>:</w:t>
            </w:r>
          </w:p>
          <w:p w14:paraId="537F21FF" w14:textId="4F481CD6" w:rsidR="00DB1FF4" w:rsidRPr="00DB1FF4" w:rsidRDefault="00DB1FF4" w:rsidP="00DB1FF4">
            <w:pPr>
              <w:pStyle w:val="Title"/>
              <w:numPr>
                <w:ilvl w:val="0"/>
                <w:numId w:val="11"/>
              </w:numPr>
              <w:rPr>
                <w:b w:val="0"/>
                <w:color w:val="000000" w:themeColor="text1"/>
                <w:sz w:val="24"/>
                <w:lang w:val="es-US"/>
              </w:rPr>
            </w:pPr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Club Atlas Colomos (Colomos 2000, Atlas Colomos, 45118 Zapopan, Jalisco) </w:t>
            </w:r>
          </w:p>
          <w:p w14:paraId="6CDB1D55" w14:textId="77777777" w:rsidR="00DB1FF4" w:rsidRPr="00DB1FF4" w:rsidRDefault="00DB1FF4" w:rsidP="00DB1FF4">
            <w:pPr>
              <w:pStyle w:val="Title"/>
              <w:numPr>
                <w:ilvl w:val="0"/>
                <w:numId w:val="11"/>
              </w:numPr>
              <w:rPr>
                <w:b w:val="0"/>
                <w:color w:val="000000" w:themeColor="text1"/>
                <w:sz w:val="24"/>
                <w:lang w:val="es-US"/>
              </w:rPr>
            </w:pPr>
            <w:r w:rsidRPr="00DB1FF4">
              <w:rPr>
                <w:b w:val="0"/>
                <w:color w:val="000000" w:themeColor="text1"/>
                <w:sz w:val="24"/>
                <w:lang w:val="es-US"/>
              </w:rPr>
              <w:t>Chivas San Rafael (Av. Manuel María Ponce SN, Jardines de Los Poetas, 44810 Guadalajara, Jalisco)</w:t>
            </w:r>
          </w:p>
          <w:p w14:paraId="2D01385F" w14:textId="77777777" w:rsidR="00DB1FF4" w:rsidRPr="00DB1FF4" w:rsidRDefault="00DB1FF4" w:rsidP="00DB1FF4">
            <w:pPr>
              <w:pStyle w:val="Title"/>
              <w:numPr>
                <w:ilvl w:val="0"/>
                <w:numId w:val="11"/>
              </w:numPr>
              <w:rPr>
                <w:b w:val="0"/>
                <w:color w:val="000000" w:themeColor="text1"/>
                <w:sz w:val="24"/>
                <w:lang w:val="es-US"/>
              </w:rPr>
            </w:pPr>
            <w:proofErr w:type="spellStart"/>
            <w:r w:rsidRPr="00DB1FF4">
              <w:rPr>
                <w:b w:val="0"/>
                <w:color w:val="000000" w:themeColor="text1"/>
                <w:sz w:val="24"/>
                <w:lang w:val="es-US"/>
              </w:rPr>
              <w:t>Panamerican</w:t>
            </w:r>
            <w:proofErr w:type="spellEnd"/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 </w:t>
            </w:r>
            <w:proofErr w:type="spellStart"/>
            <w:r w:rsidRPr="00DB1FF4">
              <w:rPr>
                <w:b w:val="0"/>
                <w:color w:val="000000" w:themeColor="text1"/>
                <w:sz w:val="24"/>
                <w:lang w:val="es-US"/>
              </w:rPr>
              <w:t>University</w:t>
            </w:r>
            <w:proofErr w:type="spellEnd"/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, </w:t>
            </w:r>
            <w:proofErr w:type="spellStart"/>
            <w:r w:rsidRPr="00DB1FF4">
              <w:rPr>
                <w:b w:val="0"/>
                <w:color w:val="000000" w:themeColor="text1"/>
                <w:sz w:val="24"/>
                <w:lang w:val="es-US"/>
              </w:rPr>
              <w:t>Calz</w:t>
            </w:r>
            <w:proofErr w:type="spellEnd"/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 Nueva 49, Granja, 45010 Zapopan, Jalisco, </w:t>
            </w:r>
            <w:proofErr w:type="spellStart"/>
            <w:r w:rsidRPr="00DB1FF4">
              <w:rPr>
                <w:b w:val="0"/>
                <w:color w:val="000000" w:themeColor="text1"/>
                <w:sz w:val="24"/>
                <w:lang w:val="es-US"/>
              </w:rPr>
              <w:t>Mexico</w:t>
            </w:r>
            <w:proofErr w:type="spellEnd"/>
          </w:p>
          <w:p w14:paraId="22DC5CF8" w14:textId="77777777" w:rsidR="00DB1FF4" w:rsidRPr="00DB1FF4" w:rsidRDefault="00DB1FF4" w:rsidP="00DB1FF4">
            <w:pPr>
              <w:pStyle w:val="Title"/>
              <w:numPr>
                <w:ilvl w:val="0"/>
                <w:numId w:val="11"/>
              </w:numPr>
              <w:rPr>
                <w:b w:val="0"/>
                <w:color w:val="000000" w:themeColor="text1"/>
                <w:sz w:val="24"/>
                <w:lang w:val="es-US"/>
              </w:rPr>
            </w:pPr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Unidad Deportiva 22, Isla Barbados 2185, Jardines de la Cruz, 44950 Guadalajara, Jal., </w:t>
            </w:r>
            <w:proofErr w:type="spellStart"/>
            <w:r w:rsidRPr="00DB1FF4">
              <w:rPr>
                <w:b w:val="0"/>
                <w:color w:val="000000" w:themeColor="text1"/>
                <w:sz w:val="24"/>
                <w:lang w:val="es-US"/>
              </w:rPr>
              <w:t>Mexico</w:t>
            </w:r>
            <w:proofErr w:type="spellEnd"/>
          </w:p>
          <w:p w14:paraId="441223AF" w14:textId="78E58135" w:rsidR="006666A9" w:rsidRPr="00DB1FF4" w:rsidRDefault="00DB1FF4" w:rsidP="00CC4B69">
            <w:pPr>
              <w:pStyle w:val="Title"/>
              <w:numPr>
                <w:ilvl w:val="0"/>
                <w:numId w:val="11"/>
              </w:numPr>
              <w:rPr>
                <w:b w:val="0"/>
                <w:color w:val="000000" w:themeColor="text1"/>
                <w:sz w:val="24"/>
                <w:lang w:val="es-US"/>
              </w:rPr>
            </w:pPr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CUCEA - Periférico Norte </w:t>
            </w:r>
            <w:proofErr w:type="spellStart"/>
            <w:r w:rsidRPr="00DB1FF4">
              <w:rPr>
                <w:b w:val="0"/>
                <w:color w:val="000000" w:themeColor="text1"/>
                <w:sz w:val="24"/>
                <w:lang w:val="es-US"/>
              </w:rPr>
              <w:t>N°</w:t>
            </w:r>
            <w:proofErr w:type="spellEnd"/>
            <w:r w:rsidRPr="00DB1FF4">
              <w:rPr>
                <w:b w:val="0"/>
                <w:color w:val="000000" w:themeColor="text1"/>
                <w:sz w:val="24"/>
                <w:lang w:val="es-US"/>
              </w:rPr>
              <w:t xml:space="preserve"> 799, Núcleo Universitario Los Belenes, 45100 Zapopan, Jalisco</w:t>
            </w:r>
          </w:p>
        </w:tc>
      </w:tr>
      <w:tr w:rsidR="00186EE9" w:rsidRPr="00CC4B69" w14:paraId="0E468751" w14:textId="77777777" w:rsidTr="008A34BA">
        <w:tc>
          <w:tcPr>
            <w:tcW w:w="1008" w:type="dxa"/>
          </w:tcPr>
          <w:p w14:paraId="3A4E9DFF" w14:textId="77777777" w:rsidR="00186EE9" w:rsidRPr="00CC4B69" w:rsidRDefault="00186EE9">
            <w:pPr>
              <w:pStyle w:val="Heading2"/>
              <w:rPr>
                <w:lang w:val="es-US"/>
              </w:rPr>
            </w:pPr>
          </w:p>
        </w:tc>
        <w:tc>
          <w:tcPr>
            <w:tcW w:w="4608" w:type="dxa"/>
            <w:tcBorders>
              <w:right w:val="single" w:sz="4" w:space="0" w:color="767171" w:themeColor="background2" w:themeShade="80"/>
            </w:tcBorders>
          </w:tcPr>
          <w:p w14:paraId="751015A7" w14:textId="77777777" w:rsidR="00186EE9" w:rsidRPr="00CC4B69" w:rsidRDefault="00A861D1">
            <w:pPr>
              <w:pStyle w:val="Heading2"/>
            </w:pPr>
            <w:r w:rsidRPr="00CC4B69">
              <w:t>Morning</w:t>
            </w:r>
          </w:p>
        </w:tc>
        <w:tc>
          <w:tcPr>
            <w:tcW w:w="4608" w:type="dxa"/>
            <w:tcBorders>
              <w:left w:val="single" w:sz="4" w:space="0" w:color="767171" w:themeColor="background2" w:themeShade="80"/>
            </w:tcBorders>
          </w:tcPr>
          <w:p w14:paraId="051B9597" w14:textId="77777777" w:rsidR="00186EE9" w:rsidRPr="00CC4B69" w:rsidRDefault="00A861D1">
            <w:pPr>
              <w:pStyle w:val="Heading2"/>
            </w:pPr>
            <w:r w:rsidRPr="00CC4B69">
              <w:t>Evening</w:t>
            </w:r>
          </w:p>
        </w:tc>
      </w:tr>
      <w:tr w:rsidR="00186EE9" w:rsidRPr="00CC4B69" w14:paraId="60F0C3EF" w14:textId="77777777" w:rsidTr="00837D9C">
        <w:trPr>
          <w:trHeight w:val="2601"/>
        </w:trPr>
        <w:tc>
          <w:tcPr>
            <w:tcW w:w="1008" w:type="dxa"/>
            <w:tcBorders>
              <w:bottom w:val="single" w:sz="4" w:space="0" w:color="767171" w:themeColor="background2" w:themeShade="80"/>
            </w:tcBorders>
          </w:tcPr>
          <w:p w14:paraId="42C1F083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8F54FDB" wp14:editId="5246E45D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275590</wp:posOffset>
                      </wp:positionV>
                      <wp:extent cx="347472" cy="320040"/>
                      <wp:effectExtent l="0" t="0" r="0" b="3810"/>
                      <wp:wrapNone/>
                      <wp:docPr id="2" name="Oval 2" descr="Circle shape with M for Mon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CC2875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F54FDB" id="Oval 2" o:spid="_x0000_s1026" alt="Circle shape with M for Monday" style="position:absolute;left:0;text-align:left;margin-left:6.45pt;margin-top:21.7pt;width:27.35pt;height:25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" fillcolor="#b74918 [3205]" stroked="f" strokeweight="1pt">
                      <v:stroke joinstyle="miter"/>
                      <v:textbox inset="0,0,0,0">
                        <w:txbxContent>
                          <w:p w14:paraId="43CC2875" w14:textId="77777777" w:rsidR="00186EE9" w:rsidRDefault="00A861D1">
                            <w:pPr>
                              <w:pStyle w:val="Days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534B360" w14:textId="77777777" w:rsidR="00CC4B69" w:rsidRPr="00CC4B69" w:rsidRDefault="00CC4B69">
            <w:pPr>
              <w:pStyle w:val="Image"/>
            </w:pPr>
            <w:r>
              <w:t>03/04</w:t>
            </w:r>
          </w:p>
        </w:tc>
        <w:tc>
          <w:tcPr>
            <w:tcW w:w="4608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D21EEC" w14:textId="77777777" w:rsidR="00186EE9" w:rsidRDefault="008A679C">
            <w:r>
              <w:t>5:25 AM – Arrive to Guadalajara, Jalisco Airport.</w:t>
            </w:r>
          </w:p>
          <w:p w14:paraId="0765BA52" w14:textId="45C837C9" w:rsidR="008A679C" w:rsidRDefault="008A34BA">
            <w:r>
              <w:t>7</w:t>
            </w:r>
            <w:r w:rsidR="008A679C">
              <w:t xml:space="preserve">:00 AM - </w:t>
            </w:r>
            <w:r>
              <w:t>Arrive to hotel and check-in</w:t>
            </w:r>
            <w:r w:rsidR="008A679C">
              <w:t xml:space="preserve"> </w:t>
            </w:r>
          </w:p>
          <w:p w14:paraId="64A9927C" w14:textId="7BF082A5" w:rsidR="008A679C" w:rsidRDefault="008A679C">
            <w:r>
              <w:t xml:space="preserve">7:30 AM – Breakfast </w:t>
            </w:r>
            <w:r w:rsidR="00D7272D">
              <w:t>@ hotel</w:t>
            </w:r>
          </w:p>
          <w:p w14:paraId="58658FD0" w14:textId="75FBEEEA" w:rsidR="008A679C" w:rsidRDefault="008A679C">
            <w:r>
              <w:t>9:00 AM</w:t>
            </w:r>
            <w:r w:rsidR="00EE7B47">
              <w:t xml:space="preserve"> – 10:00 AM</w:t>
            </w:r>
            <w:r>
              <w:t xml:space="preserve"> – Team Meeting</w:t>
            </w:r>
            <w:r w:rsidR="00D7272D">
              <w:t xml:space="preserve"> @ hotel</w:t>
            </w:r>
          </w:p>
          <w:p w14:paraId="1847A0A6" w14:textId="2ECDA38E" w:rsidR="00D7272D" w:rsidRPr="00CC4B69" w:rsidRDefault="00EE7B47">
            <w:r>
              <w:t>10:00 AM – 2:00 PM – Resting time</w:t>
            </w:r>
            <w:r w:rsidR="00D7272D">
              <w:t xml:space="preserve"> @ hotel</w:t>
            </w:r>
          </w:p>
        </w:tc>
        <w:tc>
          <w:tcPr>
            <w:tcW w:w="4608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20851D5" w14:textId="77777777" w:rsidR="00837D9C" w:rsidRDefault="00837D9C" w:rsidP="00837D9C">
            <w:r>
              <w:t>2:00 PM – Lunch/Menu #1 @ hotel</w:t>
            </w:r>
          </w:p>
          <w:p w14:paraId="34382AA7" w14:textId="77777777" w:rsidR="00837D9C" w:rsidRDefault="00837D9C" w:rsidP="00837D9C">
            <w:r>
              <w:t>4:00 PM – Leave to training – Unidad 22 field #1</w:t>
            </w:r>
          </w:p>
          <w:p w14:paraId="69C90D13" w14:textId="77777777" w:rsidR="00837D9C" w:rsidRDefault="00837D9C" w:rsidP="00837D9C">
            <w:r>
              <w:t xml:space="preserve">5:00 PM – 7:00 PM – Training session </w:t>
            </w:r>
          </w:p>
          <w:p w14:paraId="0EEACE15" w14:textId="61078BE2" w:rsidR="00186EE9" w:rsidRPr="00CC4B69" w:rsidRDefault="00837D9C" w:rsidP="00837D9C">
            <w:r>
              <w:t>8:00 PM – Dinner/ Menu #9 @ hotel</w:t>
            </w:r>
          </w:p>
        </w:tc>
      </w:tr>
      <w:tr w:rsidR="00186EE9" w:rsidRPr="00CC4B69" w14:paraId="2AC8019C" w14:textId="77777777" w:rsidTr="00837D9C">
        <w:trPr>
          <w:trHeight w:val="1988"/>
        </w:trPr>
        <w:tc>
          <w:tcPr>
            <w:tcW w:w="10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F998C88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38828D1" wp14:editId="09609648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276860</wp:posOffset>
                      </wp:positionV>
                      <wp:extent cx="347472" cy="320040"/>
                      <wp:effectExtent l="0" t="0" r="0" b="3810"/>
                      <wp:wrapNone/>
                      <wp:docPr id="3" name="Oval 3" descr="Circle shape with T for Tue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AC9DB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8828D1" id="Oval 3" o:spid="_x0000_s1027" alt="Circle shape with T for Tuesday" style="position:absolute;left:0;text-align:left;margin-left:6.45pt;margin-top:21.8pt;width:27.35pt;height:25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" fillcolor="#36afce [3204]" stroked="f" strokeweight="1pt">
                      <v:stroke joinstyle="miter"/>
                      <v:textbox inset="0,0,0,0">
                        <w:txbxContent>
                          <w:p w14:paraId="73CAC9DB" w14:textId="77777777" w:rsidR="00186EE9" w:rsidRDefault="00A861D1">
                            <w:pPr>
                              <w:pStyle w:val="Days"/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0B0F5AE" w14:textId="77777777" w:rsidR="008A679C" w:rsidRPr="00CC4B69" w:rsidRDefault="008A679C">
            <w:pPr>
              <w:pStyle w:val="Image"/>
            </w:pPr>
            <w:r>
              <w:t>03/05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6FCDD77E" w14:textId="41A2D75A" w:rsidR="00186EE9" w:rsidRDefault="00D7272D">
            <w:r>
              <w:t>7</w:t>
            </w:r>
            <w:r w:rsidR="008A679C">
              <w:t>:</w:t>
            </w:r>
            <w:r>
              <w:t>30</w:t>
            </w:r>
            <w:r w:rsidR="008A679C">
              <w:t xml:space="preserve"> AM – Breakfast </w:t>
            </w:r>
            <w:r>
              <w:t>@ hotel</w:t>
            </w:r>
          </w:p>
          <w:p w14:paraId="46D10152" w14:textId="0B4DB996" w:rsidR="008A679C" w:rsidRDefault="008A679C">
            <w:r>
              <w:t xml:space="preserve">9:00 AM – Leave </w:t>
            </w:r>
            <w:r w:rsidR="00837D9C">
              <w:t>for game</w:t>
            </w:r>
            <w:r w:rsidR="00D7272D">
              <w:t xml:space="preserve"> – </w:t>
            </w:r>
            <w:proofErr w:type="spellStart"/>
            <w:r w:rsidR="00D7272D">
              <w:t>Panamerican</w:t>
            </w:r>
            <w:proofErr w:type="spellEnd"/>
            <w:r w:rsidR="00D7272D">
              <w:t xml:space="preserve"> University</w:t>
            </w:r>
          </w:p>
          <w:p w14:paraId="572C9CB1" w14:textId="27C4D964" w:rsidR="00837D9C" w:rsidRPr="00CC4B69" w:rsidRDefault="00837D9C">
            <w:r>
              <w:t xml:space="preserve">10:00 AM </w:t>
            </w:r>
            <w:r w:rsidR="008A679C">
              <w:t xml:space="preserve">– </w:t>
            </w:r>
            <w:r>
              <w:t>Kick off game vs UP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14A6E2A8" w14:textId="6152109C" w:rsidR="00837D9C" w:rsidRDefault="00837D9C">
            <w:r>
              <w:t>1:00 PM – Lunch/Menu #3 @ hotel</w:t>
            </w:r>
          </w:p>
          <w:p w14:paraId="65841222" w14:textId="12B6E9D3" w:rsidR="00186EE9" w:rsidRDefault="008A679C">
            <w:r>
              <w:t>2:00 PM – Go downtown (site seeing</w:t>
            </w:r>
            <w:r w:rsidR="00837D9C">
              <w:t>)</w:t>
            </w:r>
          </w:p>
          <w:p w14:paraId="34C2A887" w14:textId="5E41211C" w:rsidR="008A679C" w:rsidRPr="00CC4B69" w:rsidRDefault="00837D9C">
            <w:r>
              <w:t>6:00 PM – Dinner/Menu #7 @ hotel</w:t>
            </w:r>
          </w:p>
        </w:tc>
      </w:tr>
      <w:tr w:rsidR="00186EE9" w:rsidRPr="00CC4B69" w14:paraId="15F02743" w14:textId="77777777" w:rsidTr="00DA323C">
        <w:trPr>
          <w:trHeight w:val="1988"/>
        </w:trPr>
        <w:tc>
          <w:tcPr>
            <w:tcW w:w="10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5F28AD9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DB0A4D0" wp14:editId="1231D03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281940</wp:posOffset>
                      </wp:positionV>
                      <wp:extent cx="347472" cy="320040"/>
                      <wp:effectExtent l="0" t="0" r="0" b="3810"/>
                      <wp:wrapNone/>
                      <wp:docPr id="4" name="Oval 4" descr="Circle shape with W for Wedne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748BA1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B0A4D0" id="Oval 4" o:spid="_x0000_s1028" alt="Circle shape with W for Wednesday" style="position:absolute;left:0;text-align:left;margin-left:6.45pt;margin-top:22.2pt;width:27.35pt;height:25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" fillcolor="#f19d19 [3207]" stroked="f" strokeweight="1pt">
                      <v:stroke joinstyle="miter"/>
                      <v:textbox inset="0,0,0,0">
                        <w:txbxContent>
                          <w:p w14:paraId="60748BA1" w14:textId="77777777" w:rsidR="00186EE9" w:rsidRDefault="00A861D1">
                            <w:pPr>
                              <w:pStyle w:val="Days"/>
                            </w:pPr>
                            <w:r>
                              <w:t>W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4C5841E" w14:textId="77777777" w:rsidR="008A679C" w:rsidRPr="00CC4B69" w:rsidRDefault="008A679C">
            <w:pPr>
              <w:pStyle w:val="Image"/>
            </w:pPr>
            <w:r>
              <w:t>03/06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86A5235" w14:textId="5463C3EB" w:rsidR="00186EE9" w:rsidRDefault="00670A03">
            <w:r>
              <w:t xml:space="preserve">8:00 AM – Breakfast </w:t>
            </w:r>
            <w:r w:rsidR="00837D9C">
              <w:t>@ hotel</w:t>
            </w:r>
          </w:p>
          <w:p w14:paraId="0009884A" w14:textId="0557E856" w:rsidR="00670A03" w:rsidRPr="00CC4B69" w:rsidRDefault="00837D9C" w:rsidP="00670A03">
            <w:r>
              <w:t>9:00 AM – 12:00 PM – Resting time @ hotel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08BE4219" w14:textId="673E1779" w:rsidR="00670A03" w:rsidRDefault="00670A03" w:rsidP="00670A03">
            <w:r>
              <w:t>1:00 PM – Lunch</w:t>
            </w:r>
            <w:r w:rsidR="00837D9C">
              <w:t>/Menu #12 @ hotel</w:t>
            </w:r>
          </w:p>
          <w:p w14:paraId="05FA69F1" w14:textId="39AEED2E" w:rsidR="00186EE9" w:rsidRDefault="00837D9C">
            <w:r>
              <w:t>1</w:t>
            </w:r>
            <w:r w:rsidR="00670A03">
              <w:t>:</w:t>
            </w:r>
            <w:r>
              <w:t>4</w:t>
            </w:r>
            <w:r w:rsidR="00670A03">
              <w:t>0 PM – Leave for game</w:t>
            </w:r>
            <w:r>
              <w:t xml:space="preserve"> – Atlas CECAF</w:t>
            </w:r>
          </w:p>
          <w:p w14:paraId="72BEEDCD" w14:textId="49F06ACC" w:rsidR="00670A03" w:rsidRDefault="00670A03">
            <w:r>
              <w:t xml:space="preserve">4:00 PM – </w:t>
            </w:r>
            <w:r w:rsidR="00837D9C">
              <w:t xml:space="preserve">Kick off vs Atlas </w:t>
            </w:r>
          </w:p>
          <w:p w14:paraId="54EFFE00" w14:textId="0AC0D254" w:rsidR="00670A03" w:rsidRPr="00CC4B69" w:rsidRDefault="00FD3C59">
            <w:r>
              <w:t>7</w:t>
            </w:r>
            <w:r w:rsidR="00670A03">
              <w:t>:00 PM – Dinner</w:t>
            </w:r>
            <w:r>
              <w:t>/Menu #14 @ hotel</w:t>
            </w:r>
          </w:p>
        </w:tc>
      </w:tr>
      <w:tr w:rsidR="00186EE9" w:rsidRPr="00CC4B69" w14:paraId="5A4A83D7" w14:textId="77777777" w:rsidTr="008A34BA">
        <w:tc>
          <w:tcPr>
            <w:tcW w:w="10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91EDFFA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36CA655" wp14:editId="6D5E363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276860</wp:posOffset>
                      </wp:positionV>
                      <wp:extent cx="347472" cy="320040"/>
                      <wp:effectExtent l="0" t="0" r="0" b="3810"/>
                      <wp:wrapNone/>
                      <wp:docPr id="5" name="Oval 5" descr="Circle shape with T for Thur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42B86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6CA655" id="Oval 5" o:spid="_x0000_s1029" alt="Circle shape with T for Thursday" style="position:absolute;left:0;text-align:left;margin-left:6.45pt;margin-top:21.8pt;width:27.35pt;height:25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" fillcolor="#43546a [3206]" stroked="f" strokeweight="1pt">
                      <v:stroke joinstyle="miter"/>
                      <v:textbox inset="0,0,0,0">
                        <w:txbxContent>
                          <w:p w14:paraId="74142B86" w14:textId="77777777" w:rsidR="00186EE9" w:rsidRDefault="00A861D1">
                            <w:pPr>
                              <w:pStyle w:val="Days"/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0833ADB" w14:textId="77777777" w:rsidR="00670A03" w:rsidRPr="00CC4B69" w:rsidRDefault="00670A03">
            <w:pPr>
              <w:pStyle w:val="Image"/>
            </w:pPr>
            <w:r>
              <w:t>03/07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7575D6DF" w14:textId="7CF6E765" w:rsidR="00186EE9" w:rsidRDefault="00670A03">
            <w:r>
              <w:t>8:00 AM – Breakfast</w:t>
            </w:r>
            <w:r w:rsidR="00FD3C59">
              <w:t xml:space="preserve"> @ h</w:t>
            </w:r>
            <w:r>
              <w:t>otel</w:t>
            </w:r>
          </w:p>
          <w:p w14:paraId="44C117D5" w14:textId="77777777" w:rsidR="00670A03" w:rsidRDefault="00670A03">
            <w:r>
              <w:t>10:00 AM – Community Service Event</w:t>
            </w:r>
          </w:p>
          <w:p w14:paraId="3EBC12BB" w14:textId="77777777" w:rsidR="00670A03" w:rsidRPr="00CC4B69" w:rsidRDefault="00670A03"/>
        </w:tc>
        <w:tc>
          <w:tcPr>
            <w:tcW w:w="46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50276D4B" w14:textId="77029C93" w:rsidR="00186EE9" w:rsidRDefault="00670A03">
            <w:r>
              <w:t>1:00 PM – Lunch</w:t>
            </w:r>
            <w:r w:rsidR="00FD3C59">
              <w:t>/Menu #4 @ hotel</w:t>
            </w:r>
          </w:p>
          <w:p w14:paraId="65853832" w14:textId="254249B3" w:rsidR="00670A03" w:rsidRDefault="00FD3C59">
            <w:r>
              <w:t>3</w:t>
            </w:r>
            <w:r w:rsidR="00670A03">
              <w:t>:</w:t>
            </w:r>
            <w:r>
              <w:t>00</w:t>
            </w:r>
            <w:r w:rsidR="00670A03">
              <w:t xml:space="preserve"> PM – Leave for game</w:t>
            </w:r>
            <w:r>
              <w:t xml:space="preserve"> – CUCEA Game</w:t>
            </w:r>
          </w:p>
          <w:p w14:paraId="42C9B5FF" w14:textId="60AFEA78" w:rsidR="00670A03" w:rsidRDefault="00FD3C59">
            <w:r>
              <w:t>5</w:t>
            </w:r>
            <w:r w:rsidR="00670A03">
              <w:t xml:space="preserve">:00 PM – </w:t>
            </w:r>
            <w:r>
              <w:t xml:space="preserve">Kick off </w:t>
            </w:r>
            <w:r w:rsidR="00670A03">
              <w:t>vs</w:t>
            </w:r>
            <w:r>
              <w:t xml:space="preserve"> </w:t>
            </w:r>
            <w:proofErr w:type="spellStart"/>
            <w:r>
              <w:t>UdeG</w:t>
            </w:r>
            <w:proofErr w:type="spellEnd"/>
            <w:r w:rsidR="00670A03">
              <w:t xml:space="preserve"> </w:t>
            </w:r>
          </w:p>
          <w:p w14:paraId="78E091E9" w14:textId="07F5734D" w:rsidR="00670A03" w:rsidRPr="00CC4B69" w:rsidRDefault="00FD3C59">
            <w:r>
              <w:t>8:00 PM – Dinner/ Menu #11 @ hotel</w:t>
            </w:r>
          </w:p>
        </w:tc>
      </w:tr>
      <w:tr w:rsidR="00186EE9" w:rsidRPr="00CC4B69" w14:paraId="606D35B0" w14:textId="77777777" w:rsidTr="008A34BA">
        <w:tc>
          <w:tcPr>
            <w:tcW w:w="10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7B0B408" w14:textId="77777777" w:rsidR="00186EE9" w:rsidRDefault="00A861D1">
            <w:pPr>
              <w:pStyle w:val="Image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B27D6FC" wp14:editId="11F6EC0D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279400</wp:posOffset>
                      </wp:positionV>
                      <wp:extent cx="347472" cy="320040"/>
                      <wp:effectExtent l="0" t="0" r="0" b="3810"/>
                      <wp:wrapNone/>
                      <wp:docPr id="6" name="Oval 6" descr="Circle shape with F for Fri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4447EB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27D6FC" id="Oval 6" o:spid="_x0000_s1030" alt="Circle shape with F for Friday" style="position:absolute;left:0;text-align:left;margin-left:6.45pt;margin-top:22pt;width:27.35pt;height:25.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" fillcolor="#1c9a77 [3208]" stroked="f" strokeweight="1pt">
                      <v:stroke joinstyle="miter"/>
                      <v:textbox inset="0,0,0,0">
                        <w:txbxContent>
                          <w:p w14:paraId="7A4447EB" w14:textId="77777777" w:rsidR="00186EE9" w:rsidRDefault="00A861D1">
                            <w:pPr>
                              <w:pStyle w:val="Days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0F78A72" w14:textId="77777777" w:rsidR="00670A03" w:rsidRPr="00CC4B69" w:rsidRDefault="00670A03">
            <w:pPr>
              <w:pStyle w:val="Image"/>
            </w:pPr>
            <w:r>
              <w:t>03/08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438714DA" w14:textId="26966A20" w:rsidR="00186EE9" w:rsidRDefault="00670A03">
            <w:r>
              <w:t xml:space="preserve">8:00 AM – Breakfast </w:t>
            </w:r>
            <w:r w:rsidR="00FD3C59">
              <w:t>@ hotel</w:t>
            </w:r>
          </w:p>
          <w:p w14:paraId="3037B614" w14:textId="087A15DB" w:rsidR="00670A03" w:rsidRDefault="00670A03">
            <w:r>
              <w:t>9:</w:t>
            </w:r>
            <w:r w:rsidR="00FD3C59">
              <w:t>0</w:t>
            </w:r>
            <w:r>
              <w:t xml:space="preserve">0 AM – </w:t>
            </w:r>
            <w:r w:rsidR="00FD3C59">
              <w:t xml:space="preserve">Departure to be defined by the coach (DAY OFF) </w:t>
            </w:r>
          </w:p>
          <w:p w14:paraId="6450F0A9" w14:textId="4EA53206" w:rsidR="00670A03" w:rsidRPr="00CC4B69" w:rsidRDefault="00670A03"/>
        </w:tc>
        <w:tc>
          <w:tcPr>
            <w:tcW w:w="46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852ED7A" w14:textId="327CE440" w:rsidR="00D564C7" w:rsidRPr="00CC4B69" w:rsidRDefault="00D564C7"/>
        </w:tc>
      </w:tr>
      <w:tr w:rsidR="00186EE9" w:rsidRPr="00CC4B69" w14:paraId="526B09F8" w14:textId="77777777" w:rsidTr="006666A9">
        <w:trPr>
          <w:trHeight w:val="1979"/>
        </w:trPr>
        <w:tc>
          <w:tcPr>
            <w:tcW w:w="10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8B18F02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E972142" wp14:editId="741A5059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283845</wp:posOffset>
                      </wp:positionV>
                      <wp:extent cx="347472" cy="320040"/>
                      <wp:effectExtent l="0" t="0" r="0" b="3810"/>
                      <wp:wrapNone/>
                      <wp:docPr id="7" name="Oval 7" descr="Circle shape with S for Satur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A5E4B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972142" id="Oval 7" o:spid="_x0000_s1031" alt="Circle shape with S for Saturday" style="position:absolute;left:0;text-align:left;margin-left:6.45pt;margin-top:22.35pt;width:27.35pt;height:25.2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" fillcolor="#8bc145 [3209]" stroked="f" strokeweight="1pt">
                      <v:stroke joinstyle="miter"/>
                      <v:textbox inset="0,0,0,0">
                        <w:txbxContent>
                          <w:p w14:paraId="011A5E4B" w14:textId="77777777" w:rsidR="00186EE9" w:rsidRDefault="00A861D1">
                            <w:pPr>
                              <w:pStyle w:val="Days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C8130C" w14:textId="77777777" w:rsidR="00D564C7" w:rsidRPr="00CC4B69" w:rsidRDefault="00D564C7">
            <w:pPr>
              <w:pStyle w:val="Image"/>
            </w:pPr>
            <w:r>
              <w:t>03/09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0E7991FB" w14:textId="6886A452" w:rsidR="00D564C7" w:rsidRDefault="00FD3C59">
            <w:r>
              <w:t xml:space="preserve">6:45 AM – Leave to game – Club Chivas </w:t>
            </w:r>
            <w:r w:rsidR="006666A9">
              <w:t>San Rafael</w:t>
            </w:r>
          </w:p>
          <w:p w14:paraId="105AD322" w14:textId="2760E9BB" w:rsidR="006666A9" w:rsidRDefault="006666A9">
            <w:r>
              <w:t xml:space="preserve">8:30 AM – Kick off vs. Chivas </w:t>
            </w:r>
          </w:p>
          <w:p w14:paraId="3A11B03C" w14:textId="09BB084A" w:rsidR="00FD3C59" w:rsidRPr="00CC4B69" w:rsidRDefault="006666A9">
            <w:r>
              <w:t xml:space="preserve">11:00 AM – Breakfast @ hotel 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62F5F62" w14:textId="28FA63BA" w:rsidR="00D564C7" w:rsidRPr="00CC4B69" w:rsidRDefault="006666A9">
            <w:r>
              <w:t>2</w:t>
            </w:r>
            <w:r w:rsidR="00D564C7">
              <w:t xml:space="preserve">:00 PM – </w:t>
            </w:r>
            <w:r>
              <w:t xml:space="preserve">Departure to mall/Dinner @ Restaurant – </w:t>
            </w:r>
            <w:proofErr w:type="spellStart"/>
            <w:r>
              <w:t>Fogon</w:t>
            </w:r>
            <w:proofErr w:type="spellEnd"/>
            <w:r>
              <w:t xml:space="preserve"> Do </w:t>
            </w:r>
            <w:proofErr w:type="spellStart"/>
            <w:r>
              <w:t>Brasil</w:t>
            </w:r>
            <w:proofErr w:type="spellEnd"/>
            <w:r>
              <w:t xml:space="preserve"> </w:t>
            </w:r>
            <w:proofErr w:type="spellStart"/>
            <w:r>
              <w:t>Andares</w:t>
            </w:r>
            <w:proofErr w:type="spellEnd"/>
          </w:p>
        </w:tc>
      </w:tr>
      <w:tr w:rsidR="00186EE9" w:rsidRPr="00CC4B69" w14:paraId="4A0CA715" w14:textId="77777777" w:rsidTr="008A34BA">
        <w:tc>
          <w:tcPr>
            <w:tcW w:w="10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F6A40FD" w14:textId="77777777" w:rsidR="00186EE9" w:rsidRDefault="00A861D1">
            <w:pPr>
              <w:pStyle w:val="Image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957978A" wp14:editId="052CF4F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280035</wp:posOffset>
                      </wp:positionV>
                      <wp:extent cx="347472" cy="320040"/>
                      <wp:effectExtent l="0" t="0" r="0" b="3810"/>
                      <wp:wrapNone/>
                      <wp:docPr id="8" name="Oval 8" descr="Circle shape with S for Sun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49A0BB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57978A" id="Oval 8" o:spid="_x0000_s1032" alt="Circle shape with S for Sunday" style="position:absolute;left:0;text-align:left;margin-left:6.45pt;margin-top:22.05pt;width:27.35pt;height:25.2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" fillcolor="#36afce [3204]" stroked="f" strokeweight="1pt">
                      <v:stroke joinstyle="miter"/>
                      <v:textbox inset="0,0,0,0">
                        <w:txbxContent>
                          <w:p w14:paraId="7849A0BB" w14:textId="77777777" w:rsidR="00186EE9" w:rsidRDefault="00A861D1">
                            <w:pPr>
                              <w:pStyle w:val="Days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A4C1834" w14:textId="77777777" w:rsidR="00D564C7" w:rsidRPr="00CC4B69" w:rsidRDefault="00D564C7">
            <w:pPr>
              <w:pStyle w:val="Image"/>
              <w:rPr>
                <w:noProof/>
              </w:rPr>
            </w:pPr>
            <w:r>
              <w:rPr>
                <w:noProof/>
              </w:rPr>
              <w:t>03/10</w:t>
            </w:r>
          </w:p>
        </w:tc>
        <w:tc>
          <w:tcPr>
            <w:tcW w:w="460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4496B1E" w14:textId="55BB0292" w:rsidR="00186EE9" w:rsidRDefault="00D564C7">
            <w:r>
              <w:t xml:space="preserve">7:00 AM – Breakfast </w:t>
            </w:r>
            <w:r w:rsidR="006666A9">
              <w:t>@ h</w:t>
            </w:r>
            <w:r>
              <w:t>otel</w:t>
            </w:r>
          </w:p>
          <w:p w14:paraId="7F9F2AC5" w14:textId="77777777" w:rsidR="00D564C7" w:rsidRDefault="00D564C7">
            <w:r>
              <w:t xml:space="preserve">7:45 AM – Transfer from hotel to the Guadalajara Airport </w:t>
            </w:r>
            <w:bookmarkStart w:id="0" w:name="_GoBack"/>
            <w:bookmarkEnd w:id="0"/>
          </w:p>
          <w:p w14:paraId="1838D5B5" w14:textId="77777777" w:rsidR="00D564C7" w:rsidRPr="00CC4B69" w:rsidRDefault="00D564C7"/>
        </w:tc>
        <w:tc>
          <w:tcPr>
            <w:tcW w:w="46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576B4A42" w14:textId="77777777" w:rsidR="00186EE9" w:rsidRPr="00CC4B69" w:rsidRDefault="00186EE9"/>
        </w:tc>
      </w:tr>
    </w:tbl>
    <w:p w14:paraId="6272BA0D" w14:textId="77777777" w:rsidR="004E6677" w:rsidRPr="00CC4B69" w:rsidRDefault="004E6677">
      <w:pPr>
        <w:pStyle w:val="NoSpacing"/>
        <w:sectPr w:rsidR="004E6677" w:rsidRPr="00CC4B69">
          <w:pgSz w:w="12240" w:h="15840"/>
          <w:pgMar w:top="1008" w:right="1008" w:bottom="576" w:left="1008" w:header="720" w:footer="720" w:gutter="0"/>
          <w:cols w:space="720"/>
          <w:docGrid w:linePitch="360"/>
        </w:sectPr>
      </w:pPr>
    </w:p>
    <w:p w14:paraId="6658745D" w14:textId="77777777" w:rsidR="00186EE9" w:rsidRPr="00D564C7" w:rsidRDefault="00186EE9" w:rsidP="004E6677"/>
    <w:sectPr w:rsidR="00186EE9" w:rsidRPr="00D564C7">
      <w:pgSz w:w="15840" w:h="12240" w:orient="landscape"/>
      <w:pgMar w:top="1008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52ECB" w14:textId="77777777" w:rsidR="0002687B" w:rsidRDefault="0002687B" w:rsidP="0044462D">
      <w:pPr>
        <w:spacing w:after="0" w:line="240" w:lineRule="auto"/>
      </w:pPr>
      <w:r>
        <w:separator/>
      </w:r>
    </w:p>
  </w:endnote>
  <w:endnote w:type="continuationSeparator" w:id="0">
    <w:p w14:paraId="3092BB7F" w14:textId="77777777" w:rsidR="0002687B" w:rsidRDefault="0002687B" w:rsidP="0044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52126" w14:textId="77777777" w:rsidR="0002687B" w:rsidRDefault="0002687B" w:rsidP="0044462D">
      <w:pPr>
        <w:spacing w:after="0" w:line="240" w:lineRule="auto"/>
      </w:pPr>
      <w:r>
        <w:separator/>
      </w:r>
    </w:p>
  </w:footnote>
  <w:footnote w:type="continuationSeparator" w:id="0">
    <w:p w14:paraId="13B781CA" w14:textId="77777777" w:rsidR="0002687B" w:rsidRDefault="0002687B" w:rsidP="0044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0051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FE6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305D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3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B6D9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00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B6A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3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8E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44F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030F7"/>
    <w:multiLevelType w:val="hybridMultilevel"/>
    <w:tmpl w:val="3D6E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44AFE"/>
    <w:multiLevelType w:val="hybridMultilevel"/>
    <w:tmpl w:val="78FC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69"/>
    <w:rsid w:val="0002687B"/>
    <w:rsid w:val="00186EE9"/>
    <w:rsid w:val="002B772F"/>
    <w:rsid w:val="003A42C4"/>
    <w:rsid w:val="0044462D"/>
    <w:rsid w:val="004E6677"/>
    <w:rsid w:val="006666A9"/>
    <w:rsid w:val="00670A03"/>
    <w:rsid w:val="0078575A"/>
    <w:rsid w:val="00837D9C"/>
    <w:rsid w:val="008A34BA"/>
    <w:rsid w:val="008A679C"/>
    <w:rsid w:val="009E4EB0"/>
    <w:rsid w:val="00A861D1"/>
    <w:rsid w:val="00CC4B69"/>
    <w:rsid w:val="00D564C7"/>
    <w:rsid w:val="00D7272D"/>
    <w:rsid w:val="00DA323C"/>
    <w:rsid w:val="00DB1FF4"/>
    <w:rsid w:val="00EE7B47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264852"/>
  <w15:chartTrackingRefBased/>
  <w15:docId w15:val="{F2404938-5C82-4C04-B439-38A42F8F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sz w:val="26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40" w:after="8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sz w:val="24"/>
      <w:szCs w:val="26"/>
    </w:rPr>
  </w:style>
  <w:style w:type="paragraph" w:customStyle="1" w:styleId="Image">
    <w:name w:val="Image"/>
    <w:basedOn w:val="Normal"/>
    <w:uiPriority w:val="4"/>
    <w:qFormat/>
    <w:pPr>
      <w:spacing w:before="440" w:after="440" w:line="240" w:lineRule="auto"/>
      <w:jc w:val="center"/>
    </w:p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b/>
      <w:color w:val="36AFCE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36AFCE" w:themeColor="accent1"/>
      <w:spacing w:val="-10"/>
      <w:kern w:val="28"/>
      <w:sz w:val="40"/>
      <w:szCs w:val="56"/>
    </w:rPr>
  </w:style>
  <w:style w:type="paragraph" w:customStyle="1" w:styleId="Days">
    <w:name w:val="Days"/>
    <w:basedOn w:val="Normal"/>
    <w:uiPriority w:val="4"/>
    <w:qFormat/>
    <w:pPr>
      <w:spacing w:after="0" w:line="240" w:lineRule="auto"/>
      <w:jc w:val="center"/>
    </w:pPr>
    <w:rPr>
      <w:rFonts w:asciiTheme="majorHAnsi" w:hAnsiTheme="majorHAns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7"/>
    <w:unhideWhenUsed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2D"/>
  </w:style>
  <w:style w:type="paragraph" w:styleId="Footer">
    <w:name w:val="footer"/>
    <w:basedOn w:val="Normal"/>
    <w:link w:val="FooterChar"/>
    <w:uiPriority w:val="99"/>
    <w:unhideWhenUsed/>
    <w:rsid w:val="004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a_\AppData\Roaming\Microsoft\Templates\Weekly%20Calenda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6AFCE"/>
      </a:accent1>
      <a:accent2>
        <a:srgbClr val="B74918"/>
      </a:accent2>
      <a:accent3>
        <a:srgbClr val="43546A"/>
      </a:accent3>
      <a:accent4>
        <a:srgbClr val="F19D19"/>
      </a:accent4>
      <a:accent5>
        <a:srgbClr val="1C9A77"/>
      </a:accent5>
      <a:accent6>
        <a:srgbClr val="8BC145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Calendar</Template>
  <TotalTime>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Alba-Leea Campos-Castro</dc:creator>
  <cp:keywords/>
  <dc:description/>
  <cp:lastModifiedBy>David Campos</cp:lastModifiedBy>
  <cp:revision>3</cp:revision>
  <dcterms:created xsi:type="dcterms:W3CDTF">2019-03-01T00:06:00Z</dcterms:created>
  <dcterms:modified xsi:type="dcterms:W3CDTF">2019-03-01T00:10:00Z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VT@JAWS2</vt:lpwstr>
  </property>
  <property fmtid="{D5CDD505-2E9C-101B-9397-08002B2CF9AE}" pid="5" name="MSIP_Label_f42aa342-8706-4288-bd11-ebb85995028c_SetDate">
    <vt:lpwstr>2018-02-23T06:13:32.5900516Z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